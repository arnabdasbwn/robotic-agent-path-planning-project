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B4" w:rsidRDefault="005A38F0" w:rsidP="00F663B4">
      <w:pPr>
        <w:pStyle w:val="Title"/>
      </w:pPr>
      <w:r>
        <w:t>Line Following Robot</w:t>
      </w:r>
    </w:p>
    <w:p w:rsidR="0011045F" w:rsidRPr="0011045F" w:rsidRDefault="00F663B4" w:rsidP="0011045F">
      <w:pPr>
        <w:pStyle w:val="Subtitle"/>
      </w:pPr>
      <w:r>
        <w:t>Frank Bruno</w:t>
      </w:r>
      <w:r w:rsidR="0011045F">
        <w:tab/>
        <w:t xml:space="preserve">                                         James </w:t>
      </w:r>
      <w:proofErr w:type="spellStart"/>
      <w:r w:rsidR="0011045F">
        <w:t>Ihrig</w:t>
      </w:r>
      <w:proofErr w:type="spellEnd"/>
    </w:p>
    <w:p w:rsidR="00F663B4" w:rsidRPr="00B34952" w:rsidRDefault="00F663B4" w:rsidP="00F663B4">
      <w:pPr>
        <w:jc w:val="center"/>
        <w:rPr>
          <w:sz w:val="18"/>
        </w:rPr>
      </w:pPr>
    </w:p>
    <w:p w:rsidR="00F663B4" w:rsidRDefault="00F663B4" w:rsidP="00F663B4">
      <w:pPr>
        <w:pStyle w:val="Affiliations"/>
      </w:pPr>
      <w:r>
        <w:t>University of Central Florida</w:t>
      </w:r>
      <w:r w:rsidR="0011045F">
        <w:t xml:space="preserve">                                  University of Central Florida</w:t>
      </w:r>
      <w:r>
        <w:br/>
        <w:t>4000 Central Florida Blvd</w:t>
      </w:r>
      <w:r w:rsidR="0011045F">
        <w:t xml:space="preserve">                                      4000 Central Florida Blvd</w:t>
      </w:r>
    </w:p>
    <w:p w:rsidR="00F663B4" w:rsidRDefault="00F663B4" w:rsidP="0011045F">
      <w:pPr>
        <w:pStyle w:val="Affiliations"/>
      </w:pPr>
      <w:r>
        <w:t>Orlando, Florida, 32816</w:t>
      </w:r>
      <w:r w:rsidR="0011045F">
        <w:t xml:space="preserve">                                         Orlando, Florida, 32816</w:t>
      </w:r>
    </w:p>
    <w:p w:rsidR="00F663B4" w:rsidRDefault="0011045F" w:rsidP="0011045F">
      <w:pPr>
        <w:pStyle w:val="Affiliations"/>
        <w:jc w:val="both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663B4">
        <w:t>fbruno13@knights.ucf.edu</w:t>
      </w:r>
      <w:r>
        <w:t xml:space="preserve">                                          </w:t>
      </w:r>
      <w:r w:rsidR="00805451">
        <w:t>JEI</w:t>
      </w:r>
      <w:r>
        <w:t>hrig@gmail.com</w:t>
      </w:r>
    </w:p>
    <w:p w:rsidR="00F663B4" w:rsidRDefault="00F663B4" w:rsidP="00F663B4">
      <w:pPr>
        <w:pStyle w:val="Affiliations"/>
      </w:pPr>
    </w:p>
    <w:p w:rsidR="00F663B4" w:rsidRDefault="00F663B4" w:rsidP="00F663B4">
      <w:pPr>
        <w:pStyle w:val="Affiliations"/>
      </w:pPr>
    </w:p>
    <w:p w:rsidR="00F663B4" w:rsidRDefault="00F663B4" w:rsidP="00F663B4">
      <w:pPr>
        <w:jc w:val="center"/>
      </w:pPr>
    </w:p>
    <w:p w:rsidR="00F663B4" w:rsidRDefault="00F663B4" w:rsidP="00F663B4">
      <w:pPr>
        <w:jc w:val="center"/>
        <w:sectPr w:rsidR="00F663B4">
          <w:pgSz w:w="12240" w:h="15840"/>
          <w:pgMar w:top="1440" w:right="1440" w:bottom="1440" w:left="1440" w:header="720" w:footer="720" w:gutter="0"/>
          <w:cols w:space="720"/>
        </w:sectPr>
      </w:pPr>
    </w:p>
    <w:p w:rsidR="00F663B4" w:rsidRDefault="00F663B4" w:rsidP="00F663B4">
      <w:pPr>
        <w:pStyle w:val="AbstractTitle"/>
      </w:pPr>
      <w:r>
        <w:lastRenderedPageBreak/>
        <w:t>Abstract</w:t>
      </w:r>
    </w:p>
    <w:p w:rsidR="00F663B4" w:rsidRDefault="00D36D32" w:rsidP="00F663B4">
      <w:pPr>
        <w:pStyle w:val="AbstractBody"/>
      </w:pPr>
      <w:r>
        <w:t>The abstract will talk about the project as a whole in no more than 150 words.</w:t>
      </w:r>
    </w:p>
    <w:p w:rsidR="00F663B4" w:rsidRDefault="00F663B4" w:rsidP="00F663B4">
      <w:pPr>
        <w:pStyle w:val="Heading1"/>
      </w:pPr>
      <w:r>
        <w:t xml:space="preserve">Introduction </w:t>
      </w:r>
      <w:r w:rsidR="00850F83">
        <w:t>(.5 to 1 page)</w:t>
      </w:r>
    </w:p>
    <w:p w:rsidR="00D876C0" w:rsidRDefault="00D876C0" w:rsidP="00D876C0">
      <w:r>
        <w:t>This is the introduction section. It should talk about our project in general and the goals, motivation, and real life applications of this project.</w:t>
      </w:r>
      <w:r w:rsidR="00841EB6">
        <w:t xml:space="preserve"> </w:t>
      </w:r>
    </w:p>
    <w:p w:rsidR="00D876C0" w:rsidRDefault="00D876C0" w:rsidP="00D876C0">
      <w:pPr>
        <w:pStyle w:val="Heading1"/>
      </w:pPr>
      <w:r>
        <w:t>Related Work</w:t>
      </w:r>
      <w:r w:rsidR="00850F83">
        <w:t xml:space="preserve"> (1 – 2 pages)</w:t>
      </w:r>
    </w:p>
    <w:p w:rsidR="00D876C0" w:rsidRDefault="00D876C0" w:rsidP="00D876C0">
      <w:r>
        <w:t>This is the related work section. It should talk about the work being done</w:t>
      </w:r>
      <w:r w:rsidR="00FF42A1">
        <w:t xml:space="preserve"> that relates to this project, s</w:t>
      </w:r>
      <w:r>
        <w:t>uch as, other designs for line following robots, learning techniques, and controller methods.</w:t>
      </w:r>
      <w:r w:rsidR="0040594A">
        <w:t xml:space="preserve"> </w:t>
      </w:r>
    </w:p>
    <w:p w:rsidR="00FF42A1" w:rsidRDefault="00653B84" w:rsidP="00653B84">
      <w:pPr>
        <w:pStyle w:val="Heading1"/>
      </w:pPr>
      <w:r>
        <w:t>Method</w:t>
      </w:r>
      <w:r w:rsidR="00496BE4">
        <w:t xml:space="preserve"> </w:t>
      </w:r>
      <w:r w:rsidR="00496BE4" w:rsidRPr="00496BE4">
        <w:t>(2-4 total pages)</w:t>
      </w:r>
    </w:p>
    <w:p w:rsidR="00653B84" w:rsidRDefault="00653B84" w:rsidP="00653B84">
      <w:r>
        <w:t>This section should talk about what we are using to make this project.</w:t>
      </w:r>
      <w:r w:rsidR="005D1EAA">
        <w:t xml:space="preserve"> </w:t>
      </w:r>
    </w:p>
    <w:p w:rsidR="00653B84" w:rsidRDefault="00653B84" w:rsidP="00653B84">
      <w:pPr>
        <w:pStyle w:val="Heading20"/>
      </w:pPr>
      <w:r>
        <w:t>Hardware</w:t>
      </w:r>
      <w:r w:rsidR="00496BE4">
        <w:t xml:space="preserve"> (1 page)</w:t>
      </w:r>
    </w:p>
    <w:p w:rsidR="00163B67" w:rsidRDefault="002A555E" w:rsidP="00BB4C32">
      <w:r>
        <w:t>This section should talk about the hardware we used to make our robot.  It should have schematics and design decisions about what parts wer</w:t>
      </w:r>
      <w:r w:rsidR="006E5503">
        <w:t>e used in creation of the robot including s</w:t>
      </w:r>
      <w:r w:rsidR="00BB4C32">
        <w:t>ensors, MCU, Wireless Command and Reporting, and Motors.</w:t>
      </w:r>
      <w:r w:rsidR="006E5503">
        <w:t xml:space="preserve">  We should talk about the h</w:t>
      </w:r>
      <w:r w:rsidR="00BB4C32">
        <w:t>ardware limitations</w:t>
      </w:r>
      <w:r w:rsidR="006E5503">
        <w:t xml:space="preserve"> and the c</w:t>
      </w:r>
      <w:r w:rsidR="00BB4C32">
        <w:t>ost</w:t>
      </w:r>
      <w:r w:rsidR="006E5503">
        <w:t xml:space="preserve"> of the robot as a whole.</w:t>
      </w:r>
      <w:r w:rsidR="00D12E77">
        <w:t xml:space="preserve"> </w:t>
      </w:r>
    </w:p>
    <w:p w:rsidR="00B7694A" w:rsidRDefault="00B7694A" w:rsidP="00BB4C32"/>
    <w:p w:rsidR="00B7694A" w:rsidRDefault="00B7694A" w:rsidP="00BB4C32"/>
    <w:p w:rsidR="00653B84" w:rsidRDefault="00653B84" w:rsidP="00653B84">
      <w:pPr>
        <w:pStyle w:val="Heading20"/>
      </w:pPr>
      <w:r>
        <w:t>PID controller</w:t>
      </w:r>
      <w:r w:rsidR="00496BE4">
        <w:t xml:space="preserve"> (1 page)</w:t>
      </w:r>
    </w:p>
    <w:p w:rsidR="0028718D" w:rsidRDefault="00983D30" w:rsidP="00892D11">
      <w:r>
        <w:t xml:space="preserve">This section should talk about the PID controller and how it works.  It should include </w:t>
      </w:r>
      <w:r w:rsidR="00B11DEA" w:rsidRPr="00B11DEA">
        <w:t>Explanation of the controller and terms include pseudo-code and the control system loop. Explain how we are calculating error and how the manual tuning process works for us</w:t>
      </w:r>
      <w:r w:rsidR="00A8258F">
        <w:t>.</w:t>
      </w:r>
      <w:r w:rsidR="005F7FDC">
        <w:t xml:space="preserve"> </w:t>
      </w:r>
      <w:r w:rsidR="00A8258F">
        <w:t xml:space="preserve">As well as, </w:t>
      </w:r>
      <w:r w:rsidR="005F7FDC">
        <w:t>the values of P, I, and D we used for our default values that yielded good results</w:t>
      </w:r>
      <w:r w:rsidR="00B11DEA" w:rsidRPr="00B11DEA">
        <w:t>.</w:t>
      </w:r>
      <w:r w:rsidR="00D12E77">
        <w:t xml:space="preserve"> </w:t>
      </w:r>
    </w:p>
    <w:p w:rsidR="00653B84" w:rsidRDefault="00653B84" w:rsidP="00653B84">
      <w:pPr>
        <w:pStyle w:val="Heading20"/>
      </w:pPr>
      <w:r>
        <w:lastRenderedPageBreak/>
        <w:t>Learning PID values</w:t>
      </w:r>
      <w:r w:rsidR="00AD7E91">
        <w:t xml:space="preserve"> (0.5 – 1 page)</w:t>
      </w:r>
    </w:p>
    <w:p w:rsidR="00A16656" w:rsidRDefault="007F1974" w:rsidP="00892D11">
      <w:r>
        <w:t xml:space="preserve">This section should talk about the learning </w:t>
      </w:r>
      <w:r w:rsidR="00D422F6">
        <w:t xml:space="preserve">technique </w:t>
      </w:r>
      <w:r w:rsidR="00EA6F9B">
        <w:t>used to find PID values.</w:t>
      </w:r>
      <w:r w:rsidR="00D12E77">
        <w:t xml:space="preserve"> </w:t>
      </w:r>
    </w:p>
    <w:p w:rsidR="00653B84" w:rsidRDefault="00653B84" w:rsidP="00653B84">
      <w:pPr>
        <w:pStyle w:val="Heading1"/>
      </w:pPr>
      <w:r>
        <w:t>Evaluation</w:t>
      </w:r>
      <w:r w:rsidR="00F93543">
        <w:t xml:space="preserve"> (2 total pages)</w:t>
      </w:r>
    </w:p>
    <w:p w:rsidR="00D36852" w:rsidRDefault="00D36852" w:rsidP="00D36852">
      <w:r>
        <w:t xml:space="preserve">Performance based on speed being 75% and the total accuracy being 25%.  So, the speed will take priority over the error, but still allow for more accurate values to overcome the speed.   </w:t>
      </w:r>
    </w:p>
    <w:p w:rsidR="00D36852" w:rsidRDefault="00D36852" w:rsidP="00D36852">
      <w:pPr>
        <w:pStyle w:val="Heading20"/>
      </w:pPr>
      <w:r>
        <w:t>Comparison</w:t>
      </w:r>
      <w:r w:rsidR="00CA50F3">
        <w:t xml:space="preserve"> between Controllers</w:t>
      </w:r>
      <w:r w:rsidR="00F93543">
        <w:t xml:space="preserve"> (1 page)</w:t>
      </w:r>
    </w:p>
    <w:p w:rsidR="00653B84" w:rsidRDefault="00D36852" w:rsidP="00D36852">
      <w:r>
        <w:t xml:space="preserve">A PID controller to a P, PI, and PD controller will be tested with similar values.  This will show the benefit to having each of the terms and how they affect the performance.  </w:t>
      </w:r>
    </w:p>
    <w:p w:rsidR="00D82D48" w:rsidRDefault="00D82D48" w:rsidP="00D82D48">
      <w:pPr>
        <w:pStyle w:val="Heading20"/>
      </w:pPr>
      <w:r>
        <w:t>Comparison of PID Values</w:t>
      </w:r>
      <w:r w:rsidR="00DB6055">
        <w:t xml:space="preserve"> (1 page)</w:t>
      </w:r>
    </w:p>
    <w:p w:rsidR="00850F83" w:rsidRPr="00653B84" w:rsidRDefault="00DB6055" w:rsidP="00DB6055">
      <w:r>
        <w:t>The PID values found in the method section will be tested against the learned PID values.</w:t>
      </w:r>
      <w:r w:rsidR="00E42114">
        <w:t xml:space="preserve">  This will show the benefit of the learned PID values over the user set values.</w:t>
      </w:r>
    </w:p>
    <w:p w:rsidR="00653B84" w:rsidRDefault="00653B84" w:rsidP="00653B84">
      <w:pPr>
        <w:pStyle w:val="Heading1"/>
      </w:pPr>
      <w:r>
        <w:t>Conclusion</w:t>
      </w:r>
      <w:r w:rsidR="00594A4D">
        <w:t xml:space="preserve"> (.5 – 1 page)</w:t>
      </w:r>
    </w:p>
    <w:p w:rsidR="00653B84" w:rsidRPr="00653B84" w:rsidRDefault="00FC1C90" w:rsidP="00653B84">
      <w:r>
        <w:t xml:space="preserve">This section should be concluding remarks about the project talking about the strengths, weaknesses, and possible improvements.  </w:t>
      </w:r>
    </w:p>
    <w:p w:rsidR="00F663B4" w:rsidRDefault="00F663B4" w:rsidP="00F663B4">
      <w:pPr>
        <w:pStyle w:val="Heading1"/>
      </w:pPr>
      <w:r>
        <w:t>References</w:t>
      </w:r>
    </w:p>
    <w:p w:rsidR="0085701C" w:rsidRDefault="00962644" w:rsidP="00484992">
      <w:bookmarkStart w:id="0" w:name="OLE_LINK9"/>
      <w:bookmarkStart w:id="1" w:name="OLE_LINK10"/>
      <w:proofErr w:type="spellStart"/>
      <w:r>
        <w:t>Pololu</w:t>
      </w:r>
      <w:proofErr w:type="spellEnd"/>
      <w:r>
        <w:t xml:space="preserve"> Baby Orangutan B Users Guide</w:t>
      </w:r>
      <w:bookmarkEnd w:id="0"/>
      <w:bookmarkEnd w:id="1"/>
      <w:r w:rsidR="0085701C">
        <w:t xml:space="preserve">. </w:t>
      </w:r>
      <w:proofErr w:type="gramStart"/>
      <w:r w:rsidR="0085701C">
        <w:t xml:space="preserve">Available </w:t>
      </w:r>
      <w:r w:rsidR="00BA661E">
        <w:t xml:space="preserve">from </w:t>
      </w:r>
      <w:r w:rsidR="0085701C" w:rsidRPr="00194644">
        <w:t>http://www.pololu.com/docs/pdf/0J14/baby_orangutan_b.pdf</w:t>
      </w:r>
      <w:r w:rsidR="0085701C">
        <w:t>.</w:t>
      </w:r>
      <w:proofErr w:type="gramEnd"/>
    </w:p>
    <w:p w:rsidR="00F663B4" w:rsidRDefault="00F663B4" w:rsidP="00194644"/>
    <w:p w:rsidR="00F663B4" w:rsidRDefault="00B7694A" w:rsidP="00F663B4">
      <w:pPr>
        <w:pStyle w:val="Text"/>
        <w:rPr>
          <w:sz w:val="18"/>
        </w:rPr>
      </w:pPr>
      <w:r>
        <w:rPr>
          <w:sz w:val="18"/>
        </w:rPr>
        <w:br w:type="page"/>
      </w:r>
    </w:p>
    <w:p w:rsidR="00DA10A6" w:rsidRDefault="00F34191" w:rsidP="00F663B4">
      <w:pPr>
        <w:jc w:val="center"/>
      </w:pPr>
      <w:r>
        <w:rPr>
          <w:noProof/>
        </w:rPr>
        <w:pict>
          <v:group id="_x0000_s1030" style="position:absolute;left:0;text-align:left;margin-left:4pt;margin-top:-12.2pt;width:3in;height:227.2pt;z-index:1" coordorigin="1520,1416" coordsize="4320,45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style="position:absolute;left:1520;top:1416;width:4320;height:3904;visibility:visible;mso-wrap-style:square;mso-position-horizontal-relative:text;mso-position-vertical-relative:text">
              <v:imagedata r:id="rId9" o:title="" cropbottom="2363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20;top:5320;width:4320;height:640;mso-position-horizontal-relative:text;mso-position-vertical-relative:text" stroked="f">
              <v:textbox style="mso-fit-shape-to-text:t" inset="0,0,0,0">
                <w:txbxContent>
                  <w:p w:rsidR="00B7694A" w:rsidRPr="00B732DA" w:rsidRDefault="00B7694A" w:rsidP="00B7694A">
                    <w:pPr>
                      <w:pStyle w:val="Caption"/>
                      <w:rPr>
                        <w:noProof/>
                        <w:sz w:val="20"/>
                        <w:szCs w:val="20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bookmarkStart w:id="2" w:name="OLE_LINK11"/>
                    <w:bookmarkStart w:id="3" w:name="OLE_LINK12"/>
                    <w:bookmarkStart w:id="4" w:name="_GoBack"/>
                    <w:proofErr w:type="spellStart"/>
                    <w:r>
                      <w:t>Pololu</w:t>
                    </w:r>
                    <w:proofErr w:type="spellEnd"/>
                    <w:r>
                      <w:t xml:space="preserve"> Baby Orangutan B-328 </w:t>
                    </w:r>
                    <w:bookmarkEnd w:id="2"/>
                    <w:bookmarkEnd w:id="3"/>
                    <w:bookmarkEnd w:id="4"/>
                    <w:r>
                      <w:t>Schematic diagram</w:t>
                    </w:r>
                    <w:r w:rsidR="00311156">
                      <w:t xml:space="preserve"> (</w:t>
                    </w:r>
                    <w:proofErr w:type="spellStart"/>
                    <w:r w:rsidR="00311156">
                      <w:t>Pololu</w:t>
                    </w:r>
                    <w:proofErr w:type="spellEnd"/>
                    <w:r w:rsidR="00311156">
                      <w:t xml:space="preserve"> Baby Orangutan B Users Guide</w:t>
                    </w:r>
                    <w:r w:rsidR="00311156">
                      <w:t>)</w:t>
                    </w:r>
                  </w:p>
                </w:txbxContent>
              </v:textbox>
            </v:shape>
          </v:group>
        </w:pict>
      </w:r>
    </w:p>
    <w:sectPr w:rsidR="00DA10A6" w:rsidSect="00F663B4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FB" w:rsidRDefault="00AA13FB" w:rsidP="00302300">
      <w:r>
        <w:separator/>
      </w:r>
    </w:p>
  </w:endnote>
  <w:endnote w:type="continuationSeparator" w:id="0">
    <w:p w:rsidR="00AA13FB" w:rsidRDefault="00AA13FB" w:rsidP="0030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FB" w:rsidRDefault="00AA13FB" w:rsidP="00302300">
      <w:r>
        <w:separator/>
      </w:r>
    </w:p>
  </w:footnote>
  <w:footnote w:type="continuationSeparator" w:id="0">
    <w:p w:rsidR="00AA13FB" w:rsidRDefault="00AA13FB" w:rsidP="0030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93B"/>
    <w:multiLevelType w:val="hybridMultilevel"/>
    <w:tmpl w:val="4BA44CA8"/>
    <w:lvl w:ilvl="0" w:tplc="FA7C2B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D4469"/>
    <w:multiLevelType w:val="hybridMultilevel"/>
    <w:tmpl w:val="78D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0171"/>
    <w:multiLevelType w:val="hybridMultilevel"/>
    <w:tmpl w:val="12B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intFractionalCharacterWidth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63B4"/>
    <w:rsid w:val="00002774"/>
    <w:rsid w:val="00003442"/>
    <w:rsid w:val="000045F1"/>
    <w:rsid w:val="000051CB"/>
    <w:rsid w:val="00006053"/>
    <w:rsid w:val="000107EA"/>
    <w:rsid w:val="00012EF6"/>
    <w:rsid w:val="00017A41"/>
    <w:rsid w:val="0002264D"/>
    <w:rsid w:val="00022B41"/>
    <w:rsid w:val="000308A8"/>
    <w:rsid w:val="00035D35"/>
    <w:rsid w:val="000369BD"/>
    <w:rsid w:val="00037E17"/>
    <w:rsid w:val="00040DD8"/>
    <w:rsid w:val="00044250"/>
    <w:rsid w:val="0004575E"/>
    <w:rsid w:val="000474B8"/>
    <w:rsid w:val="00047AFF"/>
    <w:rsid w:val="00056B9A"/>
    <w:rsid w:val="0005739D"/>
    <w:rsid w:val="0007203F"/>
    <w:rsid w:val="00077FF6"/>
    <w:rsid w:val="000806E4"/>
    <w:rsid w:val="00093424"/>
    <w:rsid w:val="000A0B4B"/>
    <w:rsid w:val="000A3C30"/>
    <w:rsid w:val="000A654B"/>
    <w:rsid w:val="000B03D8"/>
    <w:rsid w:val="000B069E"/>
    <w:rsid w:val="000B1138"/>
    <w:rsid w:val="000B4FB6"/>
    <w:rsid w:val="000B6584"/>
    <w:rsid w:val="000B6820"/>
    <w:rsid w:val="000C3FBB"/>
    <w:rsid w:val="000C734A"/>
    <w:rsid w:val="000D102D"/>
    <w:rsid w:val="000D7311"/>
    <w:rsid w:val="000E055C"/>
    <w:rsid w:val="000E0C24"/>
    <w:rsid w:val="000E4A9F"/>
    <w:rsid w:val="000F0045"/>
    <w:rsid w:val="000F74D1"/>
    <w:rsid w:val="000F7E22"/>
    <w:rsid w:val="000F7F89"/>
    <w:rsid w:val="00101A47"/>
    <w:rsid w:val="0011045F"/>
    <w:rsid w:val="0011627D"/>
    <w:rsid w:val="00116D3E"/>
    <w:rsid w:val="00120700"/>
    <w:rsid w:val="00120AFB"/>
    <w:rsid w:val="0012212E"/>
    <w:rsid w:val="001252C9"/>
    <w:rsid w:val="001252ED"/>
    <w:rsid w:val="00126A42"/>
    <w:rsid w:val="00131C10"/>
    <w:rsid w:val="00132567"/>
    <w:rsid w:val="0013265A"/>
    <w:rsid w:val="00135894"/>
    <w:rsid w:val="00141E8D"/>
    <w:rsid w:val="00143D4D"/>
    <w:rsid w:val="00144F64"/>
    <w:rsid w:val="001470C6"/>
    <w:rsid w:val="00156031"/>
    <w:rsid w:val="00157DC1"/>
    <w:rsid w:val="00161704"/>
    <w:rsid w:val="00163B67"/>
    <w:rsid w:val="00163DDE"/>
    <w:rsid w:val="00164831"/>
    <w:rsid w:val="00172C4D"/>
    <w:rsid w:val="00174246"/>
    <w:rsid w:val="00177AFB"/>
    <w:rsid w:val="00185759"/>
    <w:rsid w:val="001866D4"/>
    <w:rsid w:val="00186B5F"/>
    <w:rsid w:val="0018795B"/>
    <w:rsid w:val="00194644"/>
    <w:rsid w:val="001957FA"/>
    <w:rsid w:val="001965F1"/>
    <w:rsid w:val="001A1B78"/>
    <w:rsid w:val="001A3493"/>
    <w:rsid w:val="001A40BC"/>
    <w:rsid w:val="001B28E8"/>
    <w:rsid w:val="001B3DCD"/>
    <w:rsid w:val="001C27A6"/>
    <w:rsid w:val="001C3985"/>
    <w:rsid w:val="001C6A80"/>
    <w:rsid w:val="001C7318"/>
    <w:rsid w:val="001D05E2"/>
    <w:rsid w:val="001D290A"/>
    <w:rsid w:val="001D5930"/>
    <w:rsid w:val="001E020E"/>
    <w:rsid w:val="001F062F"/>
    <w:rsid w:val="001F4A60"/>
    <w:rsid w:val="001F5E14"/>
    <w:rsid w:val="001F693A"/>
    <w:rsid w:val="00207041"/>
    <w:rsid w:val="002105DD"/>
    <w:rsid w:val="002112D2"/>
    <w:rsid w:val="00223E69"/>
    <w:rsid w:val="00230B4E"/>
    <w:rsid w:val="00230DAD"/>
    <w:rsid w:val="002321E1"/>
    <w:rsid w:val="002353F2"/>
    <w:rsid w:val="00235E32"/>
    <w:rsid w:val="00235FEC"/>
    <w:rsid w:val="00237737"/>
    <w:rsid w:val="00237B1D"/>
    <w:rsid w:val="00237C55"/>
    <w:rsid w:val="00240076"/>
    <w:rsid w:val="002407DF"/>
    <w:rsid w:val="00244DC8"/>
    <w:rsid w:val="002476ED"/>
    <w:rsid w:val="00247F60"/>
    <w:rsid w:val="0025233E"/>
    <w:rsid w:val="00252A60"/>
    <w:rsid w:val="00252CED"/>
    <w:rsid w:val="0025451C"/>
    <w:rsid w:val="0025495A"/>
    <w:rsid w:val="00255877"/>
    <w:rsid w:val="00255A18"/>
    <w:rsid w:val="00262CA6"/>
    <w:rsid w:val="0026386C"/>
    <w:rsid w:val="002643F7"/>
    <w:rsid w:val="00265162"/>
    <w:rsid w:val="002664A5"/>
    <w:rsid w:val="002730BC"/>
    <w:rsid w:val="00282AC3"/>
    <w:rsid w:val="002867FC"/>
    <w:rsid w:val="0028718D"/>
    <w:rsid w:val="0029363B"/>
    <w:rsid w:val="00293C96"/>
    <w:rsid w:val="00296F68"/>
    <w:rsid w:val="002A555E"/>
    <w:rsid w:val="002A6AC1"/>
    <w:rsid w:val="002A79E8"/>
    <w:rsid w:val="002B736C"/>
    <w:rsid w:val="002C0071"/>
    <w:rsid w:val="002C167E"/>
    <w:rsid w:val="002C5DF2"/>
    <w:rsid w:val="002D2290"/>
    <w:rsid w:val="002D26E5"/>
    <w:rsid w:val="002D40A5"/>
    <w:rsid w:val="002E15B4"/>
    <w:rsid w:val="002E2FDC"/>
    <w:rsid w:val="002E4EF0"/>
    <w:rsid w:val="002F202F"/>
    <w:rsid w:val="002F338B"/>
    <w:rsid w:val="002F57AD"/>
    <w:rsid w:val="002F5AE0"/>
    <w:rsid w:val="00301BAF"/>
    <w:rsid w:val="00302300"/>
    <w:rsid w:val="00302B84"/>
    <w:rsid w:val="00304A6B"/>
    <w:rsid w:val="00311036"/>
    <w:rsid w:val="00311156"/>
    <w:rsid w:val="00313F74"/>
    <w:rsid w:val="00317A46"/>
    <w:rsid w:val="00320F0F"/>
    <w:rsid w:val="00320F84"/>
    <w:rsid w:val="003247E5"/>
    <w:rsid w:val="00327B70"/>
    <w:rsid w:val="00332A47"/>
    <w:rsid w:val="00332E02"/>
    <w:rsid w:val="00337013"/>
    <w:rsid w:val="00337384"/>
    <w:rsid w:val="0034307F"/>
    <w:rsid w:val="00343CF2"/>
    <w:rsid w:val="003449CD"/>
    <w:rsid w:val="003473B2"/>
    <w:rsid w:val="00354ECF"/>
    <w:rsid w:val="0036109D"/>
    <w:rsid w:val="00362AF3"/>
    <w:rsid w:val="003650DC"/>
    <w:rsid w:val="003708AA"/>
    <w:rsid w:val="00371644"/>
    <w:rsid w:val="00381850"/>
    <w:rsid w:val="00382237"/>
    <w:rsid w:val="003827C7"/>
    <w:rsid w:val="003907AA"/>
    <w:rsid w:val="003912CB"/>
    <w:rsid w:val="003944BD"/>
    <w:rsid w:val="00395E80"/>
    <w:rsid w:val="00396E32"/>
    <w:rsid w:val="003A1A34"/>
    <w:rsid w:val="003A5499"/>
    <w:rsid w:val="003A59C5"/>
    <w:rsid w:val="003A6ACE"/>
    <w:rsid w:val="003B0543"/>
    <w:rsid w:val="003D20D1"/>
    <w:rsid w:val="003D2582"/>
    <w:rsid w:val="003D2603"/>
    <w:rsid w:val="003D363E"/>
    <w:rsid w:val="003E28F7"/>
    <w:rsid w:val="003E5A62"/>
    <w:rsid w:val="003E5EBE"/>
    <w:rsid w:val="003E71AD"/>
    <w:rsid w:val="003E7C61"/>
    <w:rsid w:val="003F1869"/>
    <w:rsid w:val="003F2AE7"/>
    <w:rsid w:val="00401274"/>
    <w:rsid w:val="00404C70"/>
    <w:rsid w:val="0040594A"/>
    <w:rsid w:val="00410C9D"/>
    <w:rsid w:val="00416599"/>
    <w:rsid w:val="00416B12"/>
    <w:rsid w:val="00416D44"/>
    <w:rsid w:val="00416FB3"/>
    <w:rsid w:val="00424B26"/>
    <w:rsid w:val="004306CD"/>
    <w:rsid w:val="00432AF9"/>
    <w:rsid w:val="004359E4"/>
    <w:rsid w:val="004405F8"/>
    <w:rsid w:val="00442545"/>
    <w:rsid w:val="004440B8"/>
    <w:rsid w:val="00452560"/>
    <w:rsid w:val="00454BA7"/>
    <w:rsid w:val="004565AE"/>
    <w:rsid w:val="00457AE6"/>
    <w:rsid w:val="00460E55"/>
    <w:rsid w:val="00462A03"/>
    <w:rsid w:val="0046357F"/>
    <w:rsid w:val="00475CBA"/>
    <w:rsid w:val="00484992"/>
    <w:rsid w:val="004901DB"/>
    <w:rsid w:val="00494B90"/>
    <w:rsid w:val="00494D1A"/>
    <w:rsid w:val="00496BE4"/>
    <w:rsid w:val="00497586"/>
    <w:rsid w:val="004A2CC7"/>
    <w:rsid w:val="004A3FDA"/>
    <w:rsid w:val="004B162B"/>
    <w:rsid w:val="004B18A4"/>
    <w:rsid w:val="004B3E09"/>
    <w:rsid w:val="004B5E80"/>
    <w:rsid w:val="004B61E1"/>
    <w:rsid w:val="004B7ED4"/>
    <w:rsid w:val="004C036A"/>
    <w:rsid w:val="004C585A"/>
    <w:rsid w:val="004D2894"/>
    <w:rsid w:val="004D3D3B"/>
    <w:rsid w:val="004D4251"/>
    <w:rsid w:val="004D7A73"/>
    <w:rsid w:val="004E4259"/>
    <w:rsid w:val="004E4B67"/>
    <w:rsid w:val="004E6422"/>
    <w:rsid w:val="004F168B"/>
    <w:rsid w:val="0051197A"/>
    <w:rsid w:val="00514EF0"/>
    <w:rsid w:val="005172A1"/>
    <w:rsid w:val="005256EA"/>
    <w:rsid w:val="00525EA8"/>
    <w:rsid w:val="00526A9A"/>
    <w:rsid w:val="005277FB"/>
    <w:rsid w:val="00533C09"/>
    <w:rsid w:val="00546962"/>
    <w:rsid w:val="0055389C"/>
    <w:rsid w:val="00555155"/>
    <w:rsid w:val="00555F16"/>
    <w:rsid w:val="00560100"/>
    <w:rsid w:val="005672ED"/>
    <w:rsid w:val="005745B0"/>
    <w:rsid w:val="00574919"/>
    <w:rsid w:val="00576B8B"/>
    <w:rsid w:val="005809AB"/>
    <w:rsid w:val="00581256"/>
    <w:rsid w:val="00584192"/>
    <w:rsid w:val="00585C5C"/>
    <w:rsid w:val="00586798"/>
    <w:rsid w:val="00587B9E"/>
    <w:rsid w:val="005913F5"/>
    <w:rsid w:val="005918B3"/>
    <w:rsid w:val="0059363E"/>
    <w:rsid w:val="00594A4D"/>
    <w:rsid w:val="005A1340"/>
    <w:rsid w:val="005A38F0"/>
    <w:rsid w:val="005A5330"/>
    <w:rsid w:val="005B13AD"/>
    <w:rsid w:val="005B7F9B"/>
    <w:rsid w:val="005B7FAA"/>
    <w:rsid w:val="005C0827"/>
    <w:rsid w:val="005C2D15"/>
    <w:rsid w:val="005C633D"/>
    <w:rsid w:val="005D14AB"/>
    <w:rsid w:val="005D1EAA"/>
    <w:rsid w:val="005D45EE"/>
    <w:rsid w:val="005E1AC1"/>
    <w:rsid w:val="005E3615"/>
    <w:rsid w:val="005E361D"/>
    <w:rsid w:val="005E3696"/>
    <w:rsid w:val="005E544B"/>
    <w:rsid w:val="005F3E62"/>
    <w:rsid w:val="005F7FDC"/>
    <w:rsid w:val="00600C96"/>
    <w:rsid w:val="00604156"/>
    <w:rsid w:val="006049A0"/>
    <w:rsid w:val="0060503E"/>
    <w:rsid w:val="00605960"/>
    <w:rsid w:val="006123E6"/>
    <w:rsid w:val="00625BAB"/>
    <w:rsid w:val="00626553"/>
    <w:rsid w:val="00633E67"/>
    <w:rsid w:val="00637C29"/>
    <w:rsid w:val="00641663"/>
    <w:rsid w:val="00653B84"/>
    <w:rsid w:val="006568DA"/>
    <w:rsid w:val="00662236"/>
    <w:rsid w:val="006637BB"/>
    <w:rsid w:val="00667CE3"/>
    <w:rsid w:val="00670CE3"/>
    <w:rsid w:val="00680A1B"/>
    <w:rsid w:val="006815A3"/>
    <w:rsid w:val="006969F0"/>
    <w:rsid w:val="006A200C"/>
    <w:rsid w:val="006A70D1"/>
    <w:rsid w:val="006B1737"/>
    <w:rsid w:val="006B1755"/>
    <w:rsid w:val="006B1976"/>
    <w:rsid w:val="006B3FB7"/>
    <w:rsid w:val="006B4246"/>
    <w:rsid w:val="006C0B01"/>
    <w:rsid w:val="006C54FE"/>
    <w:rsid w:val="006D0BCC"/>
    <w:rsid w:val="006D4AF7"/>
    <w:rsid w:val="006E10C1"/>
    <w:rsid w:val="006E5036"/>
    <w:rsid w:val="006E5503"/>
    <w:rsid w:val="006F044B"/>
    <w:rsid w:val="006F504C"/>
    <w:rsid w:val="006F796A"/>
    <w:rsid w:val="00700720"/>
    <w:rsid w:val="00701C0D"/>
    <w:rsid w:val="00703FE4"/>
    <w:rsid w:val="00705E9A"/>
    <w:rsid w:val="00716575"/>
    <w:rsid w:val="00723605"/>
    <w:rsid w:val="007327F4"/>
    <w:rsid w:val="00733A1D"/>
    <w:rsid w:val="0074509B"/>
    <w:rsid w:val="0075421E"/>
    <w:rsid w:val="00754E14"/>
    <w:rsid w:val="00766250"/>
    <w:rsid w:val="0076633E"/>
    <w:rsid w:val="007731C2"/>
    <w:rsid w:val="007733BF"/>
    <w:rsid w:val="00774EC9"/>
    <w:rsid w:val="00776CFE"/>
    <w:rsid w:val="00780213"/>
    <w:rsid w:val="00786270"/>
    <w:rsid w:val="00786CCF"/>
    <w:rsid w:val="0078705D"/>
    <w:rsid w:val="00790EC9"/>
    <w:rsid w:val="00792F29"/>
    <w:rsid w:val="007947F6"/>
    <w:rsid w:val="00797339"/>
    <w:rsid w:val="007A07C3"/>
    <w:rsid w:val="007A4963"/>
    <w:rsid w:val="007A721C"/>
    <w:rsid w:val="007B0E68"/>
    <w:rsid w:val="007B6714"/>
    <w:rsid w:val="007C3D38"/>
    <w:rsid w:val="007C3FB6"/>
    <w:rsid w:val="007C5BA2"/>
    <w:rsid w:val="007C6E2C"/>
    <w:rsid w:val="007C71A2"/>
    <w:rsid w:val="007D11F6"/>
    <w:rsid w:val="007D28B4"/>
    <w:rsid w:val="007D3A97"/>
    <w:rsid w:val="007D40C9"/>
    <w:rsid w:val="007D47EB"/>
    <w:rsid w:val="007D538D"/>
    <w:rsid w:val="007E75C8"/>
    <w:rsid w:val="007E7936"/>
    <w:rsid w:val="007F0CB8"/>
    <w:rsid w:val="007F1974"/>
    <w:rsid w:val="008004EA"/>
    <w:rsid w:val="00805451"/>
    <w:rsid w:val="008063E8"/>
    <w:rsid w:val="0081176B"/>
    <w:rsid w:val="00811CB4"/>
    <w:rsid w:val="00813519"/>
    <w:rsid w:val="0081722C"/>
    <w:rsid w:val="00820E06"/>
    <w:rsid w:val="00821CAA"/>
    <w:rsid w:val="00823E9A"/>
    <w:rsid w:val="00834580"/>
    <w:rsid w:val="008402ED"/>
    <w:rsid w:val="00841EB6"/>
    <w:rsid w:val="00845A32"/>
    <w:rsid w:val="00850F83"/>
    <w:rsid w:val="00851E7A"/>
    <w:rsid w:val="00853AB9"/>
    <w:rsid w:val="00853C8F"/>
    <w:rsid w:val="0085701C"/>
    <w:rsid w:val="00857935"/>
    <w:rsid w:val="008644D2"/>
    <w:rsid w:val="008670A5"/>
    <w:rsid w:val="0087243F"/>
    <w:rsid w:val="00873DB0"/>
    <w:rsid w:val="00875C20"/>
    <w:rsid w:val="00876709"/>
    <w:rsid w:val="00880713"/>
    <w:rsid w:val="008807AD"/>
    <w:rsid w:val="00882AFE"/>
    <w:rsid w:val="00887453"/>
    <w:rsid w:val="008906F4"/>
    <w:rsid w:val="00890DBD"/>
    <w:rsid w:val="00892D11"/>
    <w:rsid w:val="00895FDD"/>
    <w:rsid w:val="008A1C21"/>
    <w:rsid w:val="008B3066"/>
    <w:rsid w:val="008B6A3A"/>
    <w:rsid w:val="008B77D3"/>
    <w:rsid w:val="008B7CE8"/>
    <w:rsid w:val="008C3C1B"/>
    <w:rsid w:val="008C5C7E"/>
    <w:rsid w:val="008C7525"/>
    <w:rsid w:val="008D396D"/>
    <w:rsid w:val="008D5A35"/>
    <w:rsid w:val="008E0D6D"/>
    <w:rsid w:val="008E3355"/>
    <w:rsid w:val="008E39C4"/>
    <w:rsid w:val="008F0AD1"/>
    <w:rsid w:val="008F12E2"/>
    <w:rsid w:val="008F194F"/>
    <w:rsid w:val="008F1C35"/>
    <w:rsid w:val="008F279B"/>
    <w:rsid w:val="008F497E"/>
    <w:rsid w:val="008F55EF"/>
    <w:rsid w:val="008F6235"/>
    <w:rsid w:val="008F6840"/>
    <w:rsid w:val="009021C5"/>
    <w:rsid w:val="00904B02"/>
    <w:rsid w:val="00904BE9"/>
    <w:rsid w:val="00906AE7"/>
    <w:rsid w:val="0090725D"/>
    <w:rsid w:val="00916EDF"/>
    <w:rsid w:val="00921DC6"/>
    <w:rsid w:val="009322FD"/>
    <w:rsid w:val="0093232C"/>
    <w:rsid w:val="009346C7"/>
    <w:rsid w:val="00935E5C"/>
    <w:rsid w:val="00943E19"/>
    <w:rsid w:val="00946A26"/>
    <w:rsid w:val="0095177C"/>
    <w:rsid w:val="0095411F"/>
    <w:rsid w:val="00954AA4"/>
    <w:rsid w:val="00962644"/>
    <w:rsid w:val="00962CE2"/>
    <w:rsid w:val="009677D1"/>
    <w:rsid w:val="0098169D"/>
    <w:rsid w:val="00982119"/>
    <w:rsid w:val="00983D30"/>
    <w:rsid w:val="0098459F"/>
    <w:rsid w:val="00986007"/>
    <w:rsid w:val="00992C80"/>
    <w:rsid w:val="00992EDC"/>
    <w:rsid w:val="009944FC"/>
    <w:rsid w:val="009966EA"/>
    <w:rsid w:val="009A51AF"/>
    <w:rsid w:val="009A7691"/>
    <w:rsid w:val="009B1A39"/>
    <w:rsid w:val="009B5B55"/>
    <w:rsid w:val="009C0A86"/>
    <w:rsid w:val="009C0C66"/>
    <w:rsid w:val="009C1F3E"/>
    <w:rsid w:val="009C4FCF"/>
    <w:rsid w:val="009E26D1"/>
    <w:rsid w:val="009E4102"/>
    <w:rsid w:val="009E6260"/>
    <w:rsid w:val="009F0327"/>
    <w:rsid w:val="009F5A31"/>
    <w:rsid w:val="00A0064E"/>
    <w:rsid w:val="00A00F52"/>
    <w:rsid w:val="00A017D9"/>
    <w:rsid w:val="00A03D13"/>
    <w:rsid w:val="00A11331"/>
    <w:rsid w:val="00A117BB"/>
    <w:rsid w:val="00A16656"/>
    <w:rsid w:val="00A34BCD"/>
    <w:rsid w:val="00A3703E"/>
    <w:rsid w:val="00A41FAC"/>
    <w:rsid w:val="00A46A70"/>
    <w:rsid w:val="00A46C53"/>
    <w:rsid w:val="00A53646"/>
    <w:rsid w:val="00A54780"/>
    <w:rsid w:val="00A600DF"/>
    <w:rsid w:val="00A62EEA"/>
    <w:rsid w:val="00A64D44"/>
    <w:rsid w:val="00A770DC"/>
    <w:rsid w:val="00A8258F"/>
    <w:rsid w:val="00A95F41"/>
    <w:rsid w:val="00AA0C6B"/>
    <w:rsid w:val="00AA13FB"/>
    <w:rsid w:val="00AA2A47"/>
    <w:rsid w:val="00AB2EA1"/>
    <w:rsid w:val="00AB556E"/>
    <w:rsid w:val="00AB6B3A"/>
    <w:rsid w:val="00AB734B"/>
    <w:rsid w:val="00AC29C8"/>
    <w:rsid w:val="00AC567F"/>
    <w:rsid w:val="00AC57EB"/>
    <w:rsid w:val="00AC726C"/>
    <w:rsid w:val="00AD1E1B"/>
    <w:rsid w:val="00AD286B"/>
    <w:rsid w:val="00AD7365"/>
    <w:rsid w:val="00AD7E91"/>
    <w:rsid w:val="00AE03CA"/>
    <w:rsid w:val="00AE0784"/>
    <w:rsid w:val="00AE1BF4"/>
    <w:rsid w:val="00AF3411"/>
    <w:rsid w:val="00AF6E96"/>
    <w:rsid w:val="00B054BF"/>
    <w:rsid w:val="00B117CF"/>
    <w:rsid w:val="00B11DEA"/>
    <w:rsid w:val="00B13620"/>
    <w:rsid w:val="00B16681"/>
    <w:rsid w:val="00B240F3"/>
    <w:rsid w:val="00B253E0"/>
    <w:rsid w:val="00B25E52"/>
    <w:rsid w:val="00B30F77"/>
    <w:rsid w:val="00B34952"/>
    <w:rsid w:val="00B360DB"/>
    <w:rsid w:val="00B360ED"/>
    <w:rsid w:val="00B36512"/>
    <w:rsid w:val="00B40C6F"/>
    <w:rsid w:val="00B41A3D"/>
    <w:rsid w:val="00B41EB3"/>
    <w:rsid w:val="00B45F8A"/>
    <w:rsid w:val="00B47809"/>
    <w:rsid w:val="00B515CB"/>
    <w:rsid w:val="00B51D52"/>
    <w:rsid w:val="00B5302A"/>
    <w:rsid w:val="00B5655F"/>
    <w:rsid w:val="00B57416"/>
    <w:rsid w:val="00B57F3E"/>
    <w:rsid w:val="00B63F24"/>
    <w:rsid w:val="00B650D4"/>
    <w:rsid w:val="00B75F13"/>
    <w:rsid w:val="00B7694A"/>
    <w:rsid w:val="00B927B9"/>
    <w:rsid w:val="00B95D64"/>
    <w:rsid w:val="00BA0EE0"/>
    <w:rsid w:val="00BA5734"/>
    <w:rsid w:val="00BA5833"/>
    <w:rsid w:val="00BA661E"/>
    <w:rsid w:val="00BB2684"/>
    <w:rsid w:val="00BB4C32"/>
    <w:rsid w:val="00BC69E7"/>
    <w:rsid w:val="00BD0A29"/>
    <w:rsid w:val="00BD5487"/>
    <w:rsid w:val="00BD61D6"/>
    <w:rsid w:val="00BE2378"/>
    <w:rsid w:val="00BE4359"/>
    <w:rsid w:val="00BE7775"/>
    <w:rsid w:val="00C01E2B"/>
    <w:rsid w:val="00C02427"/>
    <w:rsid w:val="00C07AE8"/>
    <w:rsid w:val="00C1284B"/>
    <w:rsid w:val="00C16E78"/>
    <w:rsid w:val="00C17420"/>
    <w:rsid w:val="00C201F1"/>
    <w:rsid w:val="00C20511"/>
    <w:rsid w:val="00C219D0"/>
    <w:rsid w:val="00C22D18"/>
    <w:rsid w:val="00C23C15"/>
    <w:rsid w:val="00C3112A"/>
    <w:rsid w:val="00C31A51"/>
    <w:rsid w:val="00C32BCF"/>
    <w:rsid w:val="00C4149D"/>
    <w:rsid w:val="00C43F8E"/>
    <w:rsid w:val="00C4624F"/>
    <w:rsid w:val="00C5045A"/>
    <w:rsid w:val="00C514F2"/>
    <w:rsid w:val="00C53360"/>
    <w:rsid w:val="00C5426B"/>
    <w:rsid w:val="00C56DE6"/>
    <w:rsid w:val="00C57CDB"/>
    <w:rsid w:val="00C57FA0"/>
    <w:rsid w:val="00C6315A"/>
    <w:rsid w:val="00C66052"/>
    <w:rsid w:val="00C6713A"/>
    <w:rsid w:val="00C7670D"/>
    <w:rsid w:val="00C80A69"/>
    <w:rsid w:val="00C912D9"/>
    <w:rsid w:val="00C922E1"/>
    <w:rsid w:val="00C92686"/>
    <w:rsid w:val="00CA079B"/>
    <w:rsid w:val="00CA26E7"/>
    <w:rsid w:val="00CA50F3"/>
    <w:rsid w:val="00CA5D0C"/>
    <w:rsid w:val="00CA66AC"/>
    <w:rsid w:val="00CA6D0C"/>
    <w:rsid w:val="00CA7102"/>
    <w:rsid w:val="00CB5E57"/>
    <w:rsid w:val="00CB7D98"/>
    <w:rsid w:val="00CC23D2"/>
    <w:rsid w:val="00CC6015"/>
    <w:rsid w:val="00CD0E3E"/>
    <w:rsid w:val="00CE515E"/>
    <w:rsid w:val="00CF316B"/>
    <w:rsid w:val="00CF3D73"/>
    <w:rsid w:val="00CF42CB"/>
    <w:rsid w:val="00CF55E6"/>
    <w:rsid w:val="00CF6A48"/>
    <w:rsid w:val="00D01CE6"/>
    <w:rsid w:val="00D03DC5"/>
    <w:rsid w:val="00D12E77"/>
    <w:rsid w:val="00D156EE"/>
    <w:rsid w:val="00D27FC2"/>
    <w:rsid w:val="00D36852"/>
    <w:rsid w:val="00D36D32"/>
    <w:rsid w:val="00D376D5"/>
    <w:rsid w:val="00D37713"/>
    <w:rsid w:val="00D4069B"/>
    <w:rsid w:val="00D422F6"/>
    <w:rsid w:val="00D4237E"/>
    <w:rsid w:val="00D42981"/>
    <w:rsid w:val="00D43773"/>
    <w:rsid w:val="00D440EA"/>
    <w:rsid w:val="00D4525C"/>
    <w:rsid w:val="00D45723"/>
    <w:rsid w:val="00D5375D"/>
    <w:rsid w:val="00D54CD0"/>
    <w:rsid w:val="00D54E91"/>
    <w:rsid w:val="00D62AFB"/>
    <w:rsid w:val="00D63CF2"/>
    <w:rsid w:val="00D711FF"/>
    <w:rsid w:val="00D76A31"/>
    <w:rsid w:val="00D8089F"/>
    <w:rsid w:val="00D81DB0"/>
    <w:rsid w:val="00D82D48"/>
    <w:rsid w:val="00D84276"/>
    <w:rsid w:val="00D85013"/>
    <w:rsid w:val="00D876C0"/>
    <w:rsid w:val="00D90A36"/>
    <w:rsid w:val="00D938BC"/>
    <w:rsid w:val="00D956AA"/>
    <w:rsid w:val="00DA10A6"/>
    <w:rsid w:val="00DB1A6B"/>
    <w:rsid w:val="00DB6055"/>
    <w:rsid w:val="00DB735E"/>
    <w:rsid w:val="00DC2080"/>
    <w:rsid w:val="00DC2223"/>
    <w:rsid w:val="00DC2533"/>
    <w:rsid w:val="00DC7323"/>
    <w:rsid w:val="00DD32C4"/>
    <w:rsid w:val="00DD648C"/>
    <w:rsid w:val="00DE1B51"/>
    <w:rsid w:val="00DE4E78"/>
    <w:rsid w:val="00DE64D1"/>
    <w:rsid w:val="00DE64DA"/>
    <w:rsid w:val="00DF0B72"/>
    <w:rsid w:val="00DF19E3"/>
    <w:rsid w:val="00DF3248"/>
    <w:rsid w:val="00DF411F"/>
    <w:rsid w:val="00E00A43"/>
    <w:rsid w:val="00E0309C"/>
    <w:rsid w:val="00E06EB4"/>
    <w:rsid w:val="00E1181E"/>
    <w:rsid w:val="00E12E71"/>
    <w:rsid w:val="00E20803"/>
    <w:rsid w:val="00E22C38"/>
    <w:rsid w:val="00E23A05"/>
    <w:rsid w:val="00E25BB3"/>
    <w:rsid w:val="00E349D3"/>
    <w:rsid w:val="00E34D83"/>
    <w:rsid w:val="00E37268"/>
    <w:rsid w:val="00E42114"/>
    <w:rsid w:val="00E440DB"/>
    <w:rsid w:val="00E4601A"/>
    <w:rsid w:val="00E547CA"/>
    <w:rsid w:val="00E60681"/>
    <w:rsid w:val="00E6426A"/>
    <w:rsid w:val="00E64BF1"/>
    <w:rsid w:val="00E705CF"/>
    <w:rsid w:val="00E756FD"/>
    <w:rsid w:val="00E767AB"/>
    <w:rsid w:val="00E86A95"/>
    <w:rsid w:val="00E86B99"/>
    <w:rsid w:val="00E86CC5"/>
    <w:rsid w:val="00E87AB8"/>
    <w:rsid w:val="00E93CD8"/>
    <w:rsid w:val="00E953AE"/>
    <w:rsid w:val="00E96914"/>
    <w:rsid w:val="00E979F2"/>
    <w:rsid w:val="00EA128C"/>
    <w:rsid w:val="00EA14F7"/>
    <w:rsid w:val="00EA2524"/>
    <w:rsid w:val="00EA6F9B"/>
    <w:rsid w:val="00EB33B8"/>
    <w:rsid w:val="00EB5EE1"/>
    <w:rsid w:val="00EB716C"/>
    <w:rsid w:val="00EC3787"/>
    <w:rsid w:val="00EC6BDA"/>
    <w:rsid w:val="00EC7A94"/>
    <w:rsid w:val="00ED478C"/>
    <w:rsid w:val="00ED5366"/>
    <w:rsid w:val="00EE3CC7"/>
    <w:rsid w:val="00EE3DEE"/>
    <w:rsid w:val="00EE7006"/>
    <w:rsid w:val="00EF1C75"/>
    <w:rsid w:val="00EF2C57"/>
    <w:rsid w:val="00EF46CF"/>
    <w:rsid w:val="00EF7D41"/>
    <w:rsid w:val="00F03F39"/>
    <w:rsid w:val="00F23668"/>
    <w:rsid w:val="00F25450"/>
    <w:rsid w:val="00F27B43"/>
    <w:rsid w:val="00F30634"/>
    <w:rsid w:val="00F32740"/>
    <w:rsid w:val="00F33853"/>
    <w:rsid w:val="00F34191"/>
    <w:rsid w:val="00F35764"/>
    <w:rsid w:val="00F44E20"/>
    <w:rsid w:val="00F47910"/>
    <w:rsid w:val="00F50721"/>
    <w:rsid w:val="00F53A6D"/>
    <w:rsid w:val="00F55608"/>
    <w:rsid w:val="00F60CB0"/>
    <w:rsid w:val="00F62A43"/>
    <w:rsid w:val="00F663B4"/>
    <w:rsid w:val="00F66FFC"/>
    <w:rsid w:val="00F825D0"/>
    <w:rsid w:val="00F87520"/>
    <w:rsid w:val="00F92202"/>
    <w:rsid w:val="00F92588"/>
    <w:rsid w:val="00F93543"/>
    <w:rsid w:val="00FA02C5"/>
    <w:rsid w:val="00FA2979"/>
    <w:rsid w:val="00FA518B"/>
    <w:rsid w:val="00FB2DF0"/>
    <w:rsid w:val="00FB304E"/>
    <w:rsid w:val="00FB5C6C"/>
    <w:rsid w:val="00FC1C90"/>
    <w:rsid w:val="00FC5892"/>
    <w:rsid w:val="00FD57EC"/>
    <w:rsid w:val="00FE12A7"/>
    <w:rsid w:val="00FE4778"/>
    <w:rsid w:val="00FE564B"/>
    <w:rsid w:val="00FE6942"/>
    <w:rsid w:val="00FF1081"/>
    <w:rsid w:val="00FF167A"/>
    <w:rsid w:val="00FF24FD"/>
    <w:rsid w:val="00FF42A1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3B4"/>
    <w:pPr>
      <w:tabs>
        <w:tab w:val="left" w:pos="200"/>
      </w:tabs>
      <w:spacing w:line="220" w:lineRule="exact"/>
      <w:jc w:val="both"/>
    </w:pPr>
  </w:style>
  <w:style w:type="paragraph" w:styleId="Heading1">
    <w:name w:val="heading 1"/>
    <w:basedOn w:val="First-LevelHeading"/>
    <w:next w:val="Normal"/>
    <w:link w:val="Heading1Char"/>
    <w:qFormat/>
    <w:rsid w:val="00880713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80713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80713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80713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0713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80713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0713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0713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0713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</w:style>
  <w:style w:type="paragraph" w:customStyle="1" w:styleId="PaperTitle">
    <w:name w:val="Paper Title"/>
    <w:basedOn w:val="Normal"/>
    <w:pPr>
      <w:spacing w:line="480" w:lineRule="exact"/>
      <w:jc w:val="center"/>
    </w:pPr>
    <w:rPr>
      <w:b/>
      <w:sz w:val="32"/>
    </w:rPr>
  </w:style>
  <w:style w:type="paragraph" w:customStyle="1" w:styleId="First-LevelHeading">
    <w:name w:val="First-Level Heading"/>
    <w:basedOn w:val="Normal"/>
    <w:pPr>
      <w:keepNext/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link w:val="TextChar"/>
  </w:style>
  <w:style w:type="paragraph" w:customStyle="1" w:styleId="Second-LevelHeading">
    <w:name w:val="Second-Level Heading"/>
    <w:basedOn w:val="Normal"/>
    <w:link w:val="Second-LevelHeadingChar"/>
    <w:pPr>
      <w:keepNext/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link w:val="AbstractTextChar"/>
    <w:pPr>
      <w:spacing w:line="200" w:lineRule="exact"/>
      <w:ind w:left="200" w:right="200"/>
    </w:pPr>
    <w:rPr>
      <w:sz w:val="18"/>
    </w:rPr>
  </w:style>
  <w:style w:type="paragraph" w:customStyle="1" w:styleId="AuthorName">
    <w:name w:val="Author Name"/>
    <w:basedOn w:val="Normal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pPr>
      <w:spacing w:before="240" w:line="240" w:lineRule="exact"/>
      <w:jc w:val="center"/>
    </w:pPr>
  </w:style>
  <w:style w:type="paragraph" w:customStyle="1" w:styleId="Extract">
    <w:name w:val="Extract"/>
    <w:basedOn w:val="Normal"/>
    <w:next w:val="Normal"/>
    <w:pPr>
      <w:spacing w:before="120"/>
      <w:ind w:left="200" w:right="200"/>
    </w:pPr>
  </w:style>
  <w:style w:type="paragraph" w:customStyle="1" w:styleId="BulletedList">
    <w:name w:val="Bulleted List"/>
    <w:basedOn w:val="Normal"/>
    <w:next w:val="Normal"/>
    <w:pPr>
      <w:spacing w:before="60"/>
      <w:ind w:left="200" w:hanging="200"/>
    </w:pPr>
  </w:style>
  <w:style w:type="paragraph" w:customStyle="1" w:styleId="Third-LevelHeadingParagraph">
    <w:name w:val="Third-Level Heading Paragraph"/>
    <w:basedOn w:val="Text"/>
    <w:link w:val="Third-LevelHeadingParagraphChar"/>
    <w:pPr>
      <w:spacing w:before="60"/>
    </w:pPr>
  </w:style>
  <w:style w:type="paragraph" w:customStyle="1" w:styleId="AbstractHead">
    <w:name w:val="Abstract Head"/>
    <w:basedOn w:val="Second-LevelHeading"/>
    <w:link w:val="AbstractHeadChar"/>
    <w:pPr>
      <w:spacing w:before="0" w:line="240" w:lineRule="exact"/>
      <w:jc w:val="center"/>
    </w:pPr>
    <w:rPr>
      <w:sz w:val="20"/>
    </w:rPr>
  </w:style>
  <w:style w:type="character" w:customStyle="1" w:styleId="Heading1Char">
    <w:name w:val="Heading 1 Char"/>
    <w:link w:val="Heading1"/>
    <w:rsid w:val="00880713"/>
    <w:rPr>
      <w:b/>
      <w:sz w:val="24"/>
    </w:rPr>
  </w:style>
  <w:style w:type="character" w:customStyle="1" w:styleId="Heading2Char">
    <w:name w:val="Heading 2 Char"/>
    <w:link w:val="Heading2"/>
    <w:semiHidden/>
    <w:rsid w:val="00880713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rsid w:val="00880713"/>
    <w:rPr>
      <w:rFonts w:ascii="Cambria" w:eastAsia="Times New Roman" w:hAnsi="Cambria"/>
      <w:b/>
      <w:bCs/>
      <w:color w:val="4F81BD"/>
      <w:sz w:val="24"/>
    </w:rPr>
  </w:style>
  <w:style w:type="character" w:customStyle="1" w:styleId="Heading4Char">
    <w:name w:val="Heading 4 Char"/>
    <w:link w:val="Heading4"/>
    <w:semiHidden/>
    <w:rsid w:val="00880713"/>
    <w:rPr>
      <w:rFonts w:ascii="Cambria" w:eastAsia="Times New Roman" w:hAnsi="Cambria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semiHidden/>
    <w:rsid w:val="00880713"/>
    <w:rPr>
      <w:rFonts w:ascii="Cambria" w:eastAsia="Times New Roman" w:hAnsi="Cambria"/>
      <w:color w:val="243F60"/>
      <w:sz w:val="24"/>
    </w:rPr>
  </w:style>
  <w:style w:type="character" w:customStyle="1" w:styleId="Heading6Char">
    <w:name w:val="Heading 6 Char"/>
    <w:link w:val="Heading6"/>
    <w:semiHidden/>
    <w:rsid w:val="00880713"/>
    <w:rPr>
      <w:rFonts w:ascii="Cambria" w:eastAsia="Times New Roman" w:hAnsi="Cambria"/>
      <w:i/>
      <w:iCs/>
      <w:color w:val="243F60"/>
      <w:sz w:val="24"/>
    </w:rPr>
  </w:style>
  <w:style w:type="character" w:customStyle="1" w:styleId="Heading7Char">
    <w:name w:val="Heading 7 Char"/>
    <w:link w:val="Heading7"/>
    <w:semiHidden/>
    <w:rsid w:val="00880713"/>
    <w:rPr>
      <w:rFonts w:ascii="Cambria" w:eastAsia="Times New Roman" w:hAnsi="Cambria"/>
      <w:i/>
      <w:iCs/>
      <w:color w:val="404040"/>
      <w:sz w:val="24"/>
    </w:rPr>
  </w:style>
  <w:style w:type="character" w:customStyle="1" w:styleId="Heading8Char">
    <w:name w:val="Heading 8 Char"/>
    <w:link w:val="Heading8"/>
    <w:semiHidden/>
    <w:rsid w:val="00880713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semiHidden/>
    <w:rsid w:val="00880713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nhideWhenUsed/>
    <w:qFormat/>
    <w:rsid w:val="00880713"/>
    <w:pPr>
      <w:spacing w:after="200"/>
    </w:pPr>
    <w:rPr>
      <w:bCs/>
      <w:sz w:val="18"/>
      <w:szCs w:val="18"/>
    </w:rPr>
  </w:style>
  <w:style w:type="paragraph" w:styleId="Title">
    <w:name w:val="Title"/>
    <w:basedOn w:val="PaperTitle"/>
    <w:next w:val="Normal"/>
    <w:link w:val="TitleChar"/>
    <w:qFormat/>
    <w:rsid w:val="00880713"/>
  </w:style>
  <w:style w:type="character" w:customStyle="1" w:styleId="TitleChar">
    <w:name w:val="Title Char"/>
    <w:link w:val="Title"/>
    <w:rsid w:val="00880713"/>
    <w:rPr>
      <w:b/>
      <w:sz w:val="32"/>
    </w:rPr>
  </w:style>
  <w:style w:type="paragraph" w:styleId="Subtitle">
    <w:name w:val="Subtitle"/>
    <w:basedOn w:val="AuthorName"/>
    <w:next w:val="Normal"/>
    <w:link w:val="SubtitleChar"/>
    <w:qFormat/>
    <w:rsid w:val="00880713"/>
    <w:rPr>
      <w:sz w:val="24"/>
    </w:rPr>
  </w:style>
  <w:style w:type="character" w:customStyle="1" w:styleId="SubtitleChar">
    <w:name w:val="Subtitle Char"/>
    <w:link w:val="Subtitle"/>
    <w:rsid w:val="00880713"/>
    <w:rPr>
      <w:b/>
      <w:sz w:val="24"/>
    </w:rPr>
  </w:style>
  <w:style w:type="character" w:styleId="Strong">
    <w:name w:val="Strong"/>
    <w:uiPriority w:val="22"/>
    <w:qFormat/>
    <w:rsid w:val="00880713"/>
    <w:rPr>
      <w:b/>
      <w:bCs/>
    </w:rPr>
  </w:style>
  <w:style w:type="character" w:styleId="Emphasis">
    <w:name w:val="Emphasis"/>
    <w:uiPriority w:val="20"/>
    <w:qFormat/>
    <w:rsid w:val="0088071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80713"/>
    <w:rPr>
      <w:rFonts w:ascii="New York" w:hAnsi="New York"/>
      <w:sz w:val="24"/>
    </w:rPr>
  </w:style>
  <w:style w:type="character" w:customStyle="1" w:styleId="NoSpacingChar">
    <w:name w:val="No Spacing Char"/>
    <w:link w:val="NoSpacing"/>
    <w:uiPriority w:val="1"/>
    <w:rsid w:val="00880713"/>
    <w:rPr>
      <w:rFonts w:ascii="New York" w:hAnsi="New York"/>
      <w:sz w:val="24"/>
    </w:rPr>
  </w:style>
  <w:style w:type="paragraph" w:styleId="ListParagraph">
    <w:name w:val="List Paragraph"/>
    <w:basedOn w:val="Normal"/>
    <w:uiPriority w:val="34"/>
    <w:qFormat/>
    <w:rsid w:val="00880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0713"/>
    <w:rPr>
      <w:rFonts w:ascii="New York" w:hAnsi="New York"/>
      <w:i/>
      <w:iCs/>
      <w:color w:val="000000"/>
      <w:sz w:val="24"/>
    </w:rPr>
  </w:style>
  <w:style w:type="character" w:customStyle="1" w:styleId="QuoteChar">
    <w:name w:val="Quote Char"/>
    <w:link w:val="Quote"/>
    <w:uiPriority w:val="29"/>
    <w:rsid w:val="00880713"/>
    <w:rPr>
      <w:rFonts w:ascii="New York" w:hAnsi="New York"/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3"/>
    <w:pPr>
      <w:pBdr>
        <w:bottom w:val="single" w:sz="4" w:space="4" w:color="4F81BD"/>
      </w:pBdr>
      <w:spacing w:before="200" w:after="280"/>
      <w:ind w:left="936" w:right="936"/>
    </w:pPr>
    <w:rPr>
      <w:rFonts w:ascii="New York" w:hAnsi="New York"/>
      <w:b/>
      <w:bCs/>
      <w:i/>
      <w:iCs/>
      <w:color w:val="4F81BD"/>
      <w:sz w:val="24"/>
    </w:rPr>
  </w:style>
  <w:style w:type="character" w:customStyle="1" w:styleId="IntenseQuoteChar">
    <w:name w:val="Intense Quote Char"/>
    <w:link w:val="IntenseQuote"/>
    <w:uiPriority w:val="30"/>
    <w:rsid w:val="00880713"/>
    <w:rPr>
      <w:rFonts w:ascii="New York" w:hAnsi="New York"/>
      <w:b/>
      <w:bCs/>
      <w:i/>
      <w:iCs/>
      <w:color w:val="4F81BD"/>
      <w:sz w:val="24"/>
    </w:rPr>
  </w:style>
  <w:style w:type="character" w:styleId="SubtleEmphasis">
    <w:name w:val="Subtle Emphasis"/>
    <w:uiPriority w:val="19"/>
    <w:qFormat/>
    <w:rsid w:val="00880713"/>
    <w:rPr>
      <w:i/>
      <w:iCs/>
      <w:color w:val="808080"/>
    </w:rPr>
  </w:style>
  <w:style w:type="character" w:styleId="IntenseEmphasis">
    <w:name w:val="Intense Emphasis"/>
    <w:uiPriority w:val="21"/>
    <w:qFormat/>
    <w:rsid w:val="0088071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8071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8071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8071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713"/>
    <w:pPr>
      <w:outlineLvl w:val="9"/>
    </w:pPr>
    <w:rPr>
      <w:rFonts w:ascii="Cambria" w:eastAsia="Times New Roman" w:hAnsi="Cambria"/>
      <w:color w:val="365F91"/>
    </w:rPr>
  </w:style>
  <w:style w:type="paragraph" w:customStyle="1" w:styleId="Affiliations">
    <w:name w:val="Affiliations"/>
    <w:basedOn w:val="Normal"/>
    <w:link w:val="AffiliationsChar"/>
    <w:qFormat/>
    <w:rsid w:val="00880713"/>
    <w:pPr>
      <w:spacing w:line="240" w:lineRule="exact"/>
      <w:ind w:left="200" w:right="200"/>
      <w:jc w:val="center"/>
    </w:pPr>
    <w:rPr>
      <w:sz w:val="18"/>
    </w:rPr>
  </w:style>
  <w:style w:type="paragraph" w:customStyle="1" w:styleId="AbstractTitle">
    <w:name w:val="Abstract Title"/>
    <w:basedOn w:val="AbstractHead"/>
    <w:link w:val="AbstractTitleChar"/>
    <w:qFormat/>
    <w:rsid w:val="00880713"/>
    <w:rPr>
      <w:sz w:val="22"/>
    </w:rPr>
  </w:style>
  <w:style w:type="character" w:customStyle="1" w:styleId="AffiliationsChar">
    <w:name w:val="Affiliations Char"/>
    <w:link w:val="Affiliations"/>
    <w:rsid w:val="00880713"/>
    <w:rPr>
      <w:sz w:val="18"/>
    </w:rPr>
  </w:style>
  <w:style w:type="paragraph" w:customStyle="1" w:styleId="AbstractBody">
    <w:name w:val="Abstract Body"/>
    <w:basedOn w:val="AbstractText"/>
    <w:link w:val="AbstractBodyChar"/>
    <w:qFormat/>
    <w:rsid w:val="00880713"/>
  </w:style>
  <w:style w:type="character" w:customStyle="1" w:styleId="Second-LevelHeadingChar">
    <w:name w:val="Second-Level Heading Char"/>
    <w:link w:val="Second-LevelHeading"/>
    <w:rsid w:val="00302300"/>
    <w:rPr>
      <w:b/>
      <w:sz w:val="22"/>
    </w:rPr>
  </w:style>
  <w:style w:type="character" w:customStyle="1" w:styleId="AbstractHeadChar">
    <w:name w:val="Abstract Head Char"/>
    <w:link w:val="AbstractHead"/>
    <w:rsid w:val="00302300"/>
    <w:rPr>
      <w:b/>
      <w:sz w:val="22"/>
    </w:rPr>
  </w:style>
  <w:style w:type="character" w:customStyle="1" w:styleId="AbstractTitleChar">
    <w:name w:val="Abstract Title Char"/>
    <w:link w:val="AbstractTitle"/>
    <w:rsid w:val="00880713"/>
    <w:rPr>
      <w:b/>
      <w:sz w:val="22"/>
    </w:rPr>
  </w:style>
  <w:style w:type="paragraph" w:customStyle="1" w:styleId="Heading30">
    <w:name w:val="Heading_3"/>
    <w:basedOn w:val="Third-LevelHeadingParagraph"/>
    <w:link w:val="Heading3Char0"/>
    <w:qFormat/>
    <w:rsid w:val="00880713"/>
    <w:rPr>
      <w:b/>
    </w:rPr>
  </w:style>
  <w:style w:type="character" w:customStyle="1" w:styleId="AbstractTextChar">
    <w:name w:val="Abstract Text Char"/>
    <w:link w:val="AbstractText"/>
    <w:rsid w:val="00302300"/>
    <w:rPr>
      <w:sz w:val="18"/>
    </w:rPr>
  </w:style>
  <w:style w:type="character" w:customStyle="1" w:styleId="AbstractBodyChar">
    <w:name w:val="Abstract Body Char"/>
    <w:link w:val="AbstractBody"/>
    <w:rsid w:val="00880713"/>
    <w:rPr>
      <w:sz w:val="18"/>
    </w:rPr>
  </w:style>
  <w:style w:type="paragraph" w:customStyle="1" w:styleId="Heading20">
    <w:name w:val="Heading_2"/>
    <w:basedOn w:val="Second-LevelHeading"/>
    <w:link w:val="Heading2Char0"/>
    <w:qFormat/>
    <w:rsid w:val="00880713"/>
  </w:style>
  <w:style w:type="character" w:customStyle="1" w:styleId="TextChar">
    <w:name w:val="Text Char"/>
    <w:basedOn w:val="DefaultParagraphFont"/>
    <w:link w:val="Text"/>
    <w:rsid w:val="00302300"/>
  </w:style>
  <w:style w:type="character" w:customStyle="1" w:styleId="Third-LevelHeadingParagraphChar">
    <w:name w:val="Third-Level Heading Paragraph Char"/>
    <w:basedOn w:val="TextChar"/>
    <w:link w:val="Third-LevelHeadingParagraph"/>
    <w:rsid w:val="00302300"/>
  </w:style>
  <w:style w:type="character" w:customStyle="1" w:styleId="Heading3Char0">
    <w:name w:val="Heading_3 Char"/>
    <w:link w:val="Heading30"/>
    <w:rsid w:val="00880713"/>
    <w:rPr>
      <w:b/>
    </w:rPr>
  </w:style>
  <w:style w:type="character" w:styleId="Hyperlink">
    <w:name w:val="Hyperlink"/>
    <w:uiPriority w:val="99"/>
    <w:unhideWhenUsed/>
    <w:rsid w:val="00262CA6"/>
    <w:rPr>
      <w:color w:val="0000FF"/>
      <w:u w:val="single"/>
    </w:rPr>
  </w:style>
  <w:style w:type="character" w:customStyle="1" w:styleId="Heading2Char0">
    <w:name w:val="Heading_2 Char"/>
    <w:link w:val="Heading20"/>
    <w:rsid w:val="00880713"/>
    <w:rPr>
      <w:b/>
      <w:sz w:val="22"/>
    </w:rPr>
  </w:style>
  <w:style w:type="character" w:customStyle="1" w:styleId="caps">
    <w:name w:val="caps"/>
    <w:rsid w:val="006969F0"/>
  </w:style>
  <w:style w:type="character" w:styleId="FollowedHyperlink">
    <w:name w:val="FollowedHyperlink"/>
    <w:rsid w:val="00CF3D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E39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E3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cuments\robotic-agent-path-planning-project\LineFollowingBot\Documenta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58A22-F322-4D3B-8C8F-7826321B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Frank</dc:creator>
  <cp:lastModifiedBy>Frank</cp:lastModifiedBy>
  <cp:revision>79</cp:revision>
  <cp:lastPrinted>2011-03-02T05:17:00Z</cp:lastPrinted>
  <dcterms:created xsi:type="dcterms:W3CDTF">2011-04-18T23:52:00Z</dcterms:created>
  <dcterms:modified xsi:type="dcterms:W3CDTF">2011-04-20T02:46:00Z</dcterms:modified>
</cp:coreProperties>
</file>